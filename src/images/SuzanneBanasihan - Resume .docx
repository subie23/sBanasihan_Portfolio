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C077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41C4CB34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3F268AF1" w14:textId="46723C54" w:rsidR="00AD0DDD" w:rsidRDefault="006C7389" w:rsidP="00DF1CB4">
            <w:pPr>
              <w:pStyle w:val="Heading1"/>
            </w:pPr>
            <w:r>
              <w:t>suzanne banasihan</w:t>
            </w:r>
          </w:p>
          <w:p w14:paraId="44AD272D" w14:textId="18F23FF2" w:rsidR="00AD0DDD" w:rsidRPr="00AD0DDD" w:rsidRDefault="00AD0DDD" w:rsidP="00DF1CB4">
            <w:pPr>
              <w:pStyle w:val="Heading2"/>
            </w:pPr>
          </w:p>
        </w:tc>
      </w:tr>
      <w:tr w:rsidR="00AD0DDD" w14:paraId="65AA7FDC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5B46C46" w14:textId="77777777" w:rsidR="00AD0DDD" w:rsidRDefault="00AD0DDD" w:rsidP="00DF1CB4"/>
        </w:tc>
      </w:tr>
      <w:tr w:rsidR="005F5561" w14:paraId="33617CFD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58F8113C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FB9FD5E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5D39DF6E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103D6877" w14:textId="344E746E" w:rsidR="005F5561" w:rsidRPr="0024559B" w:rsidRDefault="006C7389" w:rsidP="00DF1CB4">
            <w:pPr>
              <w:rPr>
                <w:sz w:val="24"/>
              </w:rPr>
            </w:pPr>
            <w:r w:rsidRPr="0024559B">
              <w:rPr>
                <w:sz w:val="24"/>
              </w:rPr>
              <w:t>(209) 469-1617</w:t>
            </w:r>
          </w:p>
        </w:tc>
        <w:tc>
          <w:tcPr>
            <w:tcW w:w="138" w:type="dxa"/>
            <w:vAlign w:val="center"/>
          </w:tcPr>
          <w:p w14:paraId="1EDD471E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9FE11FB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30499FC" w14:textId="77777777" w:rsidR="005F5561" w:rsidRDefault="005F5561" w:rsidP="00DF1CB4"/>
        </w:tc>
        <w:tc>
          <w:tcPr>
            <w:tcW w:w="2126" w:type="dxa"/>
            <w:vAlign w:val="center"/>
          </w:tcPr>
          <w:p w14:paraId="32941D2F" w14:textId="769043A7" w:rsidR="005F5561" w:rsidRPr="00E6258F" w:rsidRDefault="006C7389" w:rsidP="00DF1CB4">
            <w:pPr>
              <w:rPr>
                <w:szCs w:val="20"/>
              </w:rPr>
            </w:pPr>
            <w:r w:rsidRPr="00E6258F">
              <w:rPr>
                <w:szCs w:val="20"/>
              </w:rPr>
              <w:t>Sbanasihan23@yahoo.com</w:t>
            </w:r>
          </w:p>
        </w:tc>
        <w:tc>
          <w:tcPr>
            <w:tcW w:w="142" w:type="dxa"/>
            <w:vAlign w:val="center"/>
          </w:tcPr>
          <w:p w14:paraId="7730563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1469248D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20ABE64E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42B2099F" w14:textId="77777777" w:rsidR="005F5561" w:rsidRDefault="006C7389" w:rsidP="00DF1CB4">
            <w:r>
              <w:t>1658 Sicily St.</w:t>
            </w:r>
          </w:p>
          <w:p w14:paraId="7DAEF0D6" w14:textId="42F7E398" w:rsidR="006C7389" w:rsidRPr="00FA4DB0" w:rsidRDefault="006C7389" w:rsidP="00DF1CB4">
            <w:r>
              <w:t>Stockton, CA 95206</w:t>
            </w:r>
          </w:p>
        </w:tc>
        <w:tc>
          <w:tcPr>
            <w:tcW w:w="142" w:type="dxa"/>
            <w:vAlign w:val="center"/>
          </w:tcPr>
          <w:p w14:paraId="3B5A2BEB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0D5398B0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5B1541E5" w14:textId="77777777" w:rsidR="005F5561" w:rsidRDefault="005F5561" w:rsidP="00DF1CB4"/>
        </w:tc>
        <w:tc>
          <w:tcPr>
            <w:tcW w:w="2092" w:type="dxa"/>
            <w:vAlign w:val="center"/>
          </w:tcPr>
          <w:p w14:paraId="598DE39A" w14:textId="2ECF696D" w:rsidR="005F5561" w:rsidRPr="00FA4DB0" w:rsidRDefault="006C7389" w:rsidP="00DF1CB4">
            <w:r w:rsidRPr="006C7389">
              <w:t>https://subie23.github.io/project2/</w:t>
            </w:r>
          </w:p>
        </w:tc>
      </w:tr>
      <w:tr w:rsidR="00AD0DDD" w14:paraId="5683AE60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3E04BAEB" w14:textId="77777777" w:rsidR="00AD0DDD" w:rsidRDefault="00AD0DDD" w:rsidP="00DF1CB4"/>
        </w:tc>
      </w:tr>
      <w:tr w:rsidR="00560EA0" w14:paraId="25D4A1D7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4C56D06" w14:textId="77777777" w:rsidR="00560EA0" w:rsidRPr="005F5561" w:rsidRDefault="009B6E14" w:rsidP="00DF1CB4">
            <w:pPr>
              <w:pStyle w:val="Heading3"/>
            </w:pPr>
            <w:sdt>
              <w:sdtPr>
                <w:id w:val="723336852"/>
                <w:placeholder>
                  <w:docPart w:val="71A6BD49E3894119947281DF794BAE62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74F431FA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572E49DE" w14:textId="77777777" w:rsidR="00560EA0" w:rsidRDefault="00560EA0" w:rsidP="00DF1CB4"/>
        </w:tc>
      </w:tr>
      <w:tr w:rsidR="00560EA0" w14:paraId="650290C7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95186ED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77B2196C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06863096" w14:textId="77777777" w:rsidR="00560EA0" w:rsidRDefault="009B6E14" w:rsidP="00DF1CB4">
            <w:pPr>
              <w:pStyle w:val="Heading3"/>
            </w:pPr>
            <w:sdt>
              <w:sdtPr>
                <w:id w:val="-2075571490"/>
                <w:placeholder>
                  <w:docPart w:val="D0336BF2D2D84613B1C76DC86BFA670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754966CC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E791B87" w14:textId="1E99CCAD" w:rsidR="00AD6FA4" w:rsidRPr="0024559B" w:rsidRDefault="006C7389" w:rsidP="00DF1CB4">
            <w:pPr>
              <w:pStyle w:val="Text"/>
              <w:rPr>
                <w:sz w:val="24"/>
              </w:rPr>
            </w:pPr>
            <w:r w:rsidRPr="0024559B">
              <w:rPr>
                <w:sz w:val="24"/>
              </w:rPr>
              <w:t>To secure a challenging position in a reputable organization to expand my learning, knowledge, and skills. Secure a responsible career opportunity to fully utilize my training and skills, while making a significant contribution to the success of the company.</w:t>
            </w:r>
          </w:p>
        </w:tc>
        <w:tc>
          <w:tcPr>
            <w:tcW w:w="284" w:type="dxa"/>
            <w:vMerge w:val="restart"/>
            <w:vAlign w:val="center"/>
          </w:tcPr>
          <w:p w14:paraId="7721DFD5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6503D0BF" w14:textId="64A9F834" w:rsidR="006C7389" w:rsidRDefault="006C7389" w:rsidP="006C7389">
            <w:pPr>
              <w:pStyle w:val="Text"/>
            </w:pPr>
            <w:r>
              <w:t>UC Berkeley Extension Coding Bootcamp (Certificate in progress)</w:t>
            </w:r>
          </w:p>
          <w:p w14:paraId="5E6C2639" w14:textId="77777777" w:rsidR="006C7389" w:rsidRDefault="006C7389" w:rsidP="006C7389">
            <w:pPr>
              <w:pStyle w:val="Text"/>
            </w:pPr>
          </w:p>
          <w:p w14:paraId="760335B1" w14:textId="77777777" w:rsidR="006C7389" w:rsidRDefault="006C7389" w:rsidP="006C7389">
            <w:pPr>
              <w:pStyle w:val="Text"/>
            </w:pPr>
            <w:r>
              <w:t>Tokay High School, Lodi, CA (Diploma)</w:t>
            </w:r>
          </w:p>
          <w:p w14:paraId="669B4C79" w14:textId="77777777" w:rsidR="00AD6FA4" w:rsidRDefault="00AD6FA4" w:rsidP="00DF1CB4">
            <w:pPr>
              <w:pStyle w:val="Text"/>
            </w:pPr>
          </w:p>
          <w:p w14:paraId="6ED1A85A" w14:textId="77777777" w:rsidR="00AD6FA4" w:rsidRDefault="009B6E14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62FEAD9D86A34A349162FA1DD29C6493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4E84974F" w14:textId="25A414FD" w:rsidR="006C7389" w:rsidRDefault="006C7389" w:rsidP="006C7389">
            <w:pPr>
              <w:pStyle w:val="ListParagraph"/>
            </w:pPr>
            <w:r>
              <w:t>employee training &amp; onboarding</w:t>
            </w:r>
          </w:p>
          <w:p w14:paraId="4B0E995F" w14:textId="266BF005" w:rsidR="006C7389" w:rsidRDefault="006C7389" w:rsidP="006C7389">
            <w:pPr>
              <w:pStyle w:val="ListParagraph"/>
            </w:pPr>
            <w:r>
              <w:t>management</w:t>
            </w:r>
          </w:p>
          <w:p w14:paraId="15E3A76B" w14:textId="0D2FDABD" w:rsidR="006C7389" w:rsidRDefault="006C7389" w:rsidP="006C7389">
            <w:pPr>
              <w:pStyle w:val="ListParagraph"/>
            </w:pPr>
            <w:r>
              <w:t>organization</w:t>
            </w:r>
          </w:p>
          <w:p w14:paraId="7FE737E8" w14:textId="19A2B762" w:rsidR="006C7389" w:rsidRDefault="003E6C4E" w:rsidP="006C7389">
            <w:pPr>
              <w:pStyle w:val="ListParagraph"/>
            </w:pPr>
            <w:r>
              <w:t>customer service</w:t>
            </w:r>
          </w:p>
          <w:p w14:paraId="1261DC35" w14:textId="5128ACB5" w:rsidR="003E6C4E" w:rsidRDefault="003E6C4E" w:rsidP="006C7389">
            <w:pPr>
              <w:pStyle w:val="ListParagraph"/>
            </w:pPr>
            <w:r>
              <w:t>planning</w:t>
            </w:r>
          </w:p>
          <w:p w14:paraId="20766BA1" w14:textId="757E6183" w:rsidR="003E6C4E" w:rsidRDefault="003E6C4E" w:rsidP="006C7389">
            <w:pPr>
              <w:pStyle w:val="ListParagraph"/>
            </w:pPr>
            <w:r>
              <w:t>team building</w:t>
            </w:r>
          </w:p>
          <w:p w14:paraId="0173A4E1" w14:textId="77777777" w:rsidR="00AD6FA4" w:rsidRDefault="009B6E14" w:rsidP="00DF1CB4">
            <w:pPr>
              <w:pStyle w:val="Heading3"/>
            </w:pPr>
            <w:sdt>
              <w:sdtPr>
                <w:id w:val="1387539318"/>
                <w:placeholder>
                  <w:docPart w:val="6F2C9815CA564B3BA2AAA565A10F727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p w14:paraId="1D76ED8E" w14:textId="77777777" w:rsidR="003E6C4E" w:rsidRDefault="003E6C4E" w:rsidP="003E6C4E">
            <w:pPr>
              <w:pStyle w:val="ListParagraph"/>
            </w:pPr>
            <w:r>
              <w:t xml:space="preserve">4x Harman’s Superior Manager </w:t>
            </w:r>
          </w:p>
          <w:p w14:paraId="76843148" w14:textId="77777777" w:rsidR="003E6C4E" w:rsidRDefault="003E6C4E" w:rsidP="003E6C4E">
            <w:pPr>
              <w:pStyle w:val="ListParagraph"/>
            </w:pPr>
            <w:r>
              <w:t>3x Harman’s Top Ten awardee abducted to The Harman’s Hall of Fame in 2017</w:t>
            </w:r>
          </w:p>
          <w:p w14:paraId="423E90E5" w14:textId="5861AEF9" w:rsidR="00AD6FA4" w:rsidRPr="00AD0DDD" w:rsidRDefault="003E6C4E" w:rsidP="003E6C4E">
            <w:pPr>
              <w:pStyle w:val="ListParagraph"/>
            </w:pPr>
            <w:r>
              <w:t>$2 Million Dollar Restaurant in 2021 abducted into the Harman’s $2 Million Dollar Club in 2022</w:t>
            </w:r>
          </w:p>
        </w:tc>
      </w:tr>
      <w:tr w:rsidR="00AD6FA4" w14:paraId="192ED29A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BF99680" w14:textId="77777777" w:rsidR="00AD6FA4" w:rsidRDefault="009B6E14" w:rsidP="00DF1CB4">
            <w:pPr>
              <w:pStyle w:val="Heading3"/>
            </w:pPr>
            <w:sdt>
              <w:sdtPr>
                <w:id w:val="1813675065"/>
                <w:placeholder>
                  <w:docPart w:val="9649D95C4A6C4CB78B9205E3040F5D95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10F5FAD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5D64C02" w14:textId="77777777" w:rsidR="00AD6FA4" w:rsidRDefault="00AD6FA4" w:rsidP="00DF1CB4"/>
        </w:tc>
      </w:tr>
      <w:tr w:rsidR="00AD6FA4" w14:paraId="167F825A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4522AAC" w14:textId="44D45309" w:rsidR="00AD6FA4" w:rsidRPr="0024559B" w:rsidRDefault="006C7389" w:rsidP="00DF1CB4">
            <w:pPr>
              <w:pStyle w:val="Dates"/>
              <w:rPr>
                <w:sz w:val="24"/>
              </w:rPr>
            </w:pPr>
            <w:r w:rsidRPr="0024559B">
              <w:rPr>
                <w:sz w:val="24"/>
              </w:rPr>
              <w:t>[Sep. 1998-July 2022]</w:t>
            </w:r>
          </w:p>
          <w:p w14:paraId="4F3BE253" w14:textId="3FBFF1CA" w:rsidR="00AD6FA4" w:rsidRPr="0024559B" w:rsidRDefault="006C7389" w:rsidP="00DF1CB4">
            <w:pPr>
              <w:pStyle w:val="Text"/>
              <w:rPr>
                <w:sz w:val="24"/>
              </w:rPr>
            </w:pPr>
            <w:r w:rsidRPr="0024559B">
              <w:rPr>
                <w:sz w:val="24"/>
              </w:rPr>
              <w:t>Managing Partner</w:t>
            </w:r>
            <w:r w:rsidR="005518C7" w:rsidRPr="0024559B">
              <w:rPr>
                <w:sz w:val="24"/>
              </w:rPr>
              <w:t xml:space="preserve"> </w:t>
            </w:r>
            <w:r w:rsidR="00635BE6" w:rsidRPr="0024559B">
              <w:rPr>
                <w:sz w:val="24"/>
              </w:rPr>
              <w:t>-</w:t>
            </w:r>
            <w:r w:rsidRPr="0024559B">
              <w:rPr>
                <w:sz w:val="24"/>
              </w:rPr>
              <w:t>Restaurant General Manager</w:t>
            </w:r>
            <w:r w:rsidR="00635BE6" w:rsidRPr="0024559B">
              <w:rPr>
                <w:sz w:val="24"/>
              </w:rPr>
              <w:t xml:space="preserve"> -</w:t>
            </w:r>
            <w:r w:rsidR="00AC777F" w:rsidRPr="0024559B">
              <w:rPr>
                <w:sz w:val="24"/>
              </w:rPr>
              <w:t>KFC</w:t>
            </w:r>
          </w:p>
          <w:p w14:paraId="72C5D239" w14:textId="302A8A6A" w:rsidR="006C7389" w:rsidRPr="0024559B" w:rsidRDefault="006C7389" w:rsidP="006C7389">
            <w:pPr>
              <w:pStyle w:val="Dates"/>
              <w:rPr>
                <w:sz w:val="24"/>
              </w:rPr>
            </w:pPr>
            <w:r w:rsidRPr="0024559B">
              <w:rPr>
                <w:sz w:val="24"/>
              </w:rPr>
              <w:t>-</w:t>
            </w:r>
            <w:r w:rsidR="00D17C50" w:rsidRPr="0024559B">
              <w:rPr>
                <w:sz w:val="24"/>
              </w:rPr>
              <w:t xml:space="preserve"> </w:t>
            </w:r>
            <w:r w:rsidRPr="0024559B">
              <w:rPr>
                <w:sz w:val="24"/>
              </w:rPr>
              <w:t>Supervised a crew of 25-40 team members</w:t>
            </w:r>
          </w:p>
          <w:p w14:paraId="15220258" w14:textId="3CF1AD86" w:rsidR="00635BE6" w:rsidRPr="0024559B" w:rsidRDefault="00D17C50" w:rsidP="006C7389">
            <w:pPr>
              <w:pStyle w:val="Dates"/>
              <w:rPr>
                <w:sz w:val="24"/>
              </w:rPr>
            </w:pPr>
            <w:r w:rsidRPr="0024559B">
              <w:rPr>
                <w:sz w:val="24"/>
              </w:rPr>
              <w:t xml:space="preserve">- </w:t>
            </w:r>
            <w:r w:rsidR="006C7389" w:rsidRPr="0024559B">
              <w:rPr>
                <w:sz w:val="24"/>
              </w:rPr>
              <w:t xml:space="preserve">Skills Acquired: Customer service, cleaning, food preparation, </w:t>
            </w:r>
          </w:p>
          <w:p w14:paraId="2A1EC0D5" w14:textId="124250CA" w:rsidR="006C7389" w:rsidRPr="0024559B" w:rsidRDefault="006C7389" w:rsidP="006C7389">
            <w:pPr>
              <w:pStyle w:val="Dates"/>
              <w:rPr>
                <w:sz w:val="24"/>
              </w:rPr>
            </w:pPr>
            <w:r w:rsidRPr="0024559B">
              <w:rPr>
                <w:sz w:val="24"/>
              </w:rPr>
              <w:t>dishwashing, inventory, opening and closing paperwork, and team   member training and onboarding</w:t>
            </w:r>
          </w:p>
          <w:p w14:paraId="78D8630C" w14:textId="0583B4BE" w:rsidR="006C7389" w:rsidRPr="0024559B" w:rsidRDefault="00D17C50" w:rsidP="006C7389">
            <w:pPr>
              <w:pStyle w:val="Dates"/>
              <w:rPr>
                <w:sz w:val="24"/>
              </w:rPr>
            </w:pPr>
            <w:r w:rsidRPr="0024559B">
              <w:rPr>
                <w:sz w:val="24"/>
              </w:rPr>
              <w:t xml:space="preserve">- </w:t>
            </w:r>
            <w:r w:rsidR="006C7389" w:rsidRPr="0024559B">
              <w:rPr>
                <w:sz w:val="24"/>
              </w:rPr>
              <w:t xml:space="preserve">4x Harman’s Superior Manager </w:t>
            </w:r>
          </w:p>
          <w:p w14:paraId="205CC1FE" w14:textId="731FC234" w:rsidR="006C7389" w:rsidRPr="0024559B" w:rsidRDefault="006C7389" w:rsidP="006C7389">
            <w:pPr>
              <w:pStyle w:val="Dates"/>
              <w:rPr>
                <w:sz w:val="24"/>
              </w:rPr>
            </w:pPr>
            <w:r w:rsidRPr="0024559B">
              <w:rPr>
                <w:sz w:val="24"/>
              </w:rPr>
              <w:t>-</w:t>
            </w:r>
            <w:r w:rsidR="00D17C50" w:rsidRPr="0024559B">
              <w:rPr>
                <w:sz w:val="24"/>
              </w:rPr>
              <w:t xml:space="preserve"> </w:t>
            </w:r>
            <w:r w:rsidRPr="0024559B">
              <w:rPr>
                <w:sz w:val="24"/>
              </w:rPr>
              <w:t>3x Harman’s Top Ten awardee abducted to The Harman’s Hall of Fame in 2017</w:t>
            </w:r>
          </w:p>
          <w:p w14:paraId="47665BD3" w14:textId="71EC223C" w:rsidR="00AD6FA4" w:rsidRPr="0024559B" w:rsidRDefault="006C7389" w:rsidP="006C7389">
            <w:pPr>
              <w:pStyle w:val="Dates"/>
              <w:rPr>
                <w:sz w:val="24"/>
              </w:rPr>
            </w:pPr>
            <w:r w:rsidRPr="0024559B">
              <w:rPr>
                <w:sz w:val="24"/>
              </w:rPr>
              <w:t>-</w:t>
            </w:r>
            <w:r w:rsidR="00D17C50" w:rsidRPr="0024559B">
              <w:rPr>
                <w:sz w:val="24"/>
              </w:rPr>
              <w:t xml:space="preserve"> </w:t>
            </w:r>
            <w:r w:rsidRPr="0024559B">
              <w:rPr>
                <w:sz w:val="24"/>
              </w:rPr>
              <w:t>$2 Million Dollar Restaurant in 2021 abducted into the Harman’s $2 Million Dollar Club</w:t>
            </w:r>
            <w:r w:rsidR="0024559B" w:rsidRPr="0024559B">
              <w:rPr>
                <w:sz w:val="24"/>
              </w:rPr>
              <w:t xml:space="preserve"> in 2022</w:t>
            </w:r>
          </w:p>
          <w:p w14:paraId="058522A1" w14:textId="6022EEC4" w:rsidR="00AD6FA4" w:rsidRPr="0024559B" w:rsidRDefault="00AD6FA4" w:rsidP="006C7389">
            <w:pPr>
              <w:pStyle w:val="Text"/>
              <w:ind w:left="0"/>
              <w:rPr>
                <w:sz w:val="24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F8E1F3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A4FE7E1" w14:textId="77777777" w:rsidR="00AD6FA4" w:rsidRDefault="00AD6FA4" w:rsidP="00DF1CB4"/>
        </w:tc>
      </w:tr>
      <w:tr w:rsidR="00AD6FA4" w14:paraId="4FDFDA21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B000179" w14:textId="77777777" w:rsidR="00AD6FA4" w:rsidRPr="00560EA0" w:rsidRDefault="009B6E14" w:rsidP="00DF1CB4">
            <w:pPr>
              <w:pStyle w:val="Heading3"/>
            </w:pPr>
            <w:sdt>
              <w:sdtPr>
                <w:id w:val="-394892997"/>
                <w:placeholder>
                  <w:docPart w:val="404CCDD8B3C547A987E0232E5D319B3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A4544D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E6FBE2E" w14:textId="77777777" w:rsidR="00AD6FA4" w:rsidRDefault="00AD6FA4" w:rsidP="00DF1CB4"/>
        </w:tc>
      </w:tr>
      <w:tr w:rsidR="00AD6FA4" w14:paraId="66771B48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1CE6A2D" w14:textId="2CCD5497" w:rsidR="0034415F" w:rsidRDefault="0024559B" w:rsidP="0034415F">
            <w:pPr>
              <w:pStyle w:val="Text"/>
              <w:numPr>
                <w:ilvl w:val="0"/>
                <w:numId w:val="12"/>
              </w:numPr>
            </w:pPr>
            <w:r>
              <w:t>Emilio</w:t>
            </w:r>
            <w:r w:rsidR="00EC4FCF">
              <w:t xml:space="preserve"> Villanueva</w:t>
            </w:r>
            <w:r w:rsidR="006D0EEA">
              <w:t xml:space="preserve"> (209) </w:t>
            </w:r>
            <w:r w:rsidR="007050D1">
              <w:t>373-7220</w:t>
            </w:r>
          </w:p>
          <w:p w14:paraId="295C5B9E" w14:textId="77777777" w:rsidR="0034415F" w:rsidRDefault="0034415F" w:rsidP="0034415F">
            <w:pPr>
              <w:pStyle w:val="Text"/>
              <w:ind w:left="530"/>
            </w:pPr>
          </w:p>
          <w:p w14:paraId="59C001B9" w14:textId="320A2A84" w:rsidR="00EC4FCF" w:rsidRPr="00560EA0" w:rsidRDefault="00EC4FCF" w:rsidP="006D0EEA">
            <w:pPr>
              <w:pStyle w:val="Text"/>
              <w:ind w:left="53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60EF8F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771DEA3" w14:textId="77777777" w:rsidR="00AD6FA4" w:rsidRDefault="00AD6FA4" w:rsidP="00DF1CB4"/>
        </w:tc>
      </w:tr>
      <w:tr w:rsidR="00AD6FA4" w14:paraId="015F3969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025E93F8" w14:textId="77777777" w:rsidR="00AD6FA4" w:rsidRDefault="00AD6FA4" w:rsidP="00DF1CB4"/>
        </w:tc>
      </w:tr>
    </w:tbl>
    <w:p w14:paraId="3D2A19FC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8B80" w14:textId="77777777" w:rsidR="000331C3" w:rsidRDefault="000331C3" w:rsidP="00DF1CB4">
      <w:r>
        <w:separator/>
      </w:r>
    </w:p>
  </w:endnote>
  <w:endnote w:type="continuationSeparator" w:id="0">
    <w:p w14:paraId="5774E10C" w14:textId="77777777" w:rsidR="000331C3" w:rsidRDefault="000331C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3ADD" w14:textId="77777777" w:rsidR="000331C3" w:rsidRDefault="000331C3" w:rsidP="00DF1CB4">
      <w:r>
        <w:separator/>
      </w:r>
    </w:p>
  </w:footnote>
  <w:footnote w:type="continuationSeparator" w:id="0">
    <w:p w14:paraId="6F032CAC" w14:textId="77777777" w:rsidR="000331C3" w:rsidRDefault="000331C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5B94"/>
    <w:multiLevelType w:val="hybridMultilevel"/>
    <w:tmpl w:val="8CD2C7BE"/>
    <w:lvl w:ilvl="0" w:tplc="0F2C519E">
      <w:start w:val="1658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 w16cid:durableId="740952108">
    <w:abstractNumId w:val="0"/>
  </w:num>
  <w:num w:numId="2" w16cid:durableId="2081713535">
    <w:abstractNumId w:val="1"/>
  </w:num>
  <w:num w:numId="3" w16cid:durableId="1184635062">
    <w:abstractNumId w:val="2"/>
  </w:num>
  <w:num w:numId="4" w16cid:durableId="700402214">
    <w:abstractNumId w:val="3"/>
  </w:num>
  <w:num w:numId="5" w16cid:durableId="2127312435">
    <w:abstractNumId w:val="8"/>
  </w:num>
  <w:num w:numId="6" w16cid:durableId="1535969661">
    <w:abstractNumId w:val="4"/>
  </w:num>
  <w:num w:numId="7" w16cid:durableId="171144014">
    <w:abstractNumId w:val="5"/>
  </w:num>
  <w:num w:numId="8" w16cid:durableId="1014189351">
    <w:abstractNumId w:val="6"/>
  </w:num>
  <w:num w:numId="9" w16cid:durableId="1641685557">
    <w:abstractNumId w:val="7"/>
  </w:num>
  <w:num w:numId="10" w16cid:durableId="1869365024">
    <w:abstractNumId w:val="9"/>
  </w:num>
  <w:num w:numId="11" w16cid:durableId="386730013">
    <w:abstractNumId w:val="10"/>
  </w:num>
  <w:num w:numId="12" w16cid:durableId="337739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89"/>
    <w:rsid w:val="000331C3"/>
    <w:rsid w:val="0024559B"/>
    <w:rsid w:val="002B73E2"/>
    <w:rsid w:val="002D3AB8"/>
    <w:rsid w:val="0034415F"/>
    <w:rsid w:val="003E6C4E"/>
    <w:rsid w:val="00413477"/>
    <w:rsid w:val="004A586E"/>
    <w:rsid w:val="005518C7"/>
    <w:rsid w:val="00560EA0"/>
    <w:rsid w:val="005E09DE"/>
    <w:rsid w:val="005F5561"/>
    <w:rsid w:val="00635BE6"/>
    <w:rsid w:val="00680892"/>
    <w:rsid w:val="006C60E6"/>
    <w:rsid w:val="006C7389"/>
    <w:rsid w:val="006D0EEA"/>
    <w:rsid w:val="007050D1"/>
    <w:rsid w:val="009835F5"/>
    <w:rsid w:val="009B6E14"/>
    <w:rsid w:val="00A520FA"/>
    <w:rsid w:val="00AB03FA"/>
    <w:rsid w:val="00AC777F"/>
    <w:rsid w:val="00AD0DDD"/>
    <w:rsid w:val="00AD6FA4"/>
    <w:rsid w:val="00D06709"/>
    <w:rsid w:val="00D17C50"/>
    <w:rsid w:val="00D74C88"/>
    <w:rsid w:val="00DF1CB4"/>
    <w:rsid w:val="00E14266"/>
    <w:rsid w:val="00E55A2E"/>
    <w:rsid w:val="00E6258F"/>
    <w:rsid w:val="00EC4FCF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63C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b04\Downloads\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6BD49E3894119947281DF794BA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20DC-CE27-4BB6-8B31-3E7B86D807F2}"/>
      </w:docPartPr>
      <w:docPartBody>
        <w:p w:rsidR="003D254F" w:rsidRDefault="003D254F">
          <w:pPr>
            <w:pStyle w:val="71A6BD49E3894119947281DF794BAE62"/>
          </w:pPr>
          <w:r w:rsidRPr="005F5561">
            <w:t>Objective</w:t>
          </w:r>
        </w:p>
      </w:docPartBody>
    </w:docPart>
    <w:docPart>
      <w:docPartPr>
        <w:name w:val="D0336BF2D2D84613B1C76DC86BFA6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E4DC-C2CC-48D0-A81E-56FEF2855E2C}"/>
      </w:docPartPr>
      <w:docPartBody>
        <w:p w:rsidR="003D254F" w:rsidRDefault="003D254F">
          <w:pPr>
            <w:pStyle w:val="D0336BF2D2D84613B1C76DC86BFA6704"/>
          </w:pPr>
          <w:r w:rsidRPr="00AD0DDD">
            <w:t>Education</w:t>
          </w:r>
        </w:p>
      </w:docPartBody>
    </w:docPart>
    <w:docPart>
      <w:docPartPr>
        <w:name w:val="62FEAD9D86A34A349162FA1DD29C6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C07F-8461-4FCF-AADD-363C692927F2}"/>
      </w:docPartPr>
      <w:docPartBody>
        <w:p w:rsidR="003D254F" w:rsidRDefault="003D254F">
          <w:pPr>
            <w:pStyle w:val="62FEAD9D86A34A349162FA1DD29C6493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6F2C9815CA564B3BA2AAA565A10F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62338-E361-45C5-8083-B52FA6FBEECF}"/>
      </w:docPartPr>
      <w:docPartBody>
        <w:p w:rsidR="003D254F" w:rsidRDefault="003D254F">
          <w:pPr>
            <w:pStyle w:val="6F2C9815CA564B3BA2AAA565A10F7276"/>
          </w:pPr>
          <w:r w:rsidRPr="00AD0DDD">
            <w:t>AWARDS</w:t>
          </w:r>
        </w:p>
      </w:docPartBody>
    </w:docPart>
    <w:docPart>
      <w:docPartPr>
        <w:name w:val="9649D95C4A6C4CB78B9205E3040F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F7A0-C176-482A-A6A1-D6CE06BA21F5}"/>
      </w:docPartPr>
      <w:docPartBody>
        <w:p w:rsidR="003D254F" w:rsidRDefault="003D254F">
          <w:pPr>
            <w:pStyle w:val="9649D95C4A6C4CB78B9205E3040F5D95"/>
          </w:pPr>
          <w:r w:rsidRPr="00560EA0">
            <w:t>Experience</w:t>
          </w:r>
        </w:p>
      </w:docPartBody>
    </w:docPart>
    <w:docPart>
      <w:docPartPr>
        <w:name w:val="404CCDD8B3C547A987E0232E5D31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DA1D4-62A6-41B0-B9D9-60A326454D0F}"/>
      </w:docPartPr>
      <w:docPartBody>
        <w:p w:rsidR="003D254F" w:rsidRDefault="003D254F">
          <w:pPr>
            <w:pStyle w:val="404CCDD8B3C547A987E0232E5D319B36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26398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91"/>
    <w:rsid w:val="003D254F"/>
    <w:rsid w:val="00C6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6BD49E3894119947281DF794BAE62">
    <w:name w:val="71A6BD49E3894119947281DF794BAE62"/>
  </w:style>
  <w:style w:type="paragraph" w:customStyle="1" w:styleId="D0336BF2D2D84613B1C76DC86BFA6704">
    <w:name w:val="D0336BF2D2D84613B1C76DC86BFA6704"/>
  </w:style>
  <w:style w:type="paragraph" w:customStyle="1" w:styleId="62FEAD9D86A34A349162FA1DD29C6493">
    <w:name w:val="62FEAD9D86A34A349162FA1DD29C6493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6F2C9815CA564B3BA2AAA565A10F7276">
    <w:name w:val="6F2C9815CA564B3BA2AAA565A10F7276"/>
  </w:style>
  <w:style w:type="paragraph" w:customStyle="1" w:styleId="9649D95C4A6C4CB78B9205E3040F5D95">
    <w:name w:val="9649D95C4A6C4CB78B9205E3040F5D95"/>
  </w:style>
  <w:style w:type="paragraph" w:customStyle="1" w:styleId="404CCDD8B3C547A987E0232E5D319B36">
    <w:name w:val="404CCDD8B3C547A987E0232E5D319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tf11819105_win32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2023-01-30T02:51:00Z</dcterms:created>
  <dcterms:modified xsi:type="dcterms:W3CDTF">2023-01-30T02:51:00Z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